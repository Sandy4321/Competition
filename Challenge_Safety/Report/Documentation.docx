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E1CBD" w14:textId="129295FE" w:rsidR="00503A0D" w:rsidRDefault="006E46F0" w:rsidP="00503A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Documentation</w:t>
      </w:r>
    </w:p>
    <w:p w14:paraId="56CE8E35" w14:textId="2921BDD7" w:rsidR="00503A0D" w:rsidRDefault="00503A0D" w:rsidP="00503A0D">
      <w:pPr>
        <w:rPr>
          <w:u w:val="single"/>
        </w:rPr>
      </w:pPr>
      <w:r>
        <w:rPr>
          <w:u w:val="single"/>
        </w:rPr>
        <w:t>Software</w:t>
      </w:r>
    </w:p>
    <w:p w14:paraId="6E309414" w14:textId="1994401F" w:rsidR="00503A0D" w:rsidRDefault="00503A0D" w:rsidP="00503A0D">
      <w:r w:rsidRPr="00503A0D">
        <w:t>Python Version</w:t>
      </w:r>
      <w:r>
        <w:t xml:space="preserve">: </w:t>
      </w:r>
      <w:r w:rsidRPr="00503A0D">
        <w:t>Python 3.5</w:t>
      </w:r>
      <w:r>
        <w:t xml:space="preserve"> or higher version </w:t>
      </w:r>
    </w:p>
    <w:p w14:paraId="2DE730F5" w14:textId="77777777" w:rsidR="00503A0D" w:rsidRPr="00503A0D" w:rsidRDefault="00503A0D" w:rsidP="00503A0D"/>
    <w:p w14:paraId="499156F9" w14:textId="35C401CF" w:rsidR="00503A0D" w:rsidRPr="00503A0D" w:rsidRDefault="00503A0D" w:rsidP="00503A0D">
      <w:pPr>
        <w:rPr>
          <w:u w:val="single"/>
        </w:rPr>
      </w:pPr>
      <w:r w:rsidRPr="00503A0D">
        <w:rPr>
          <w:u w:val="single"/>
        </w:rPr>
        <w:t xml:space="preserve">Packages </w:t>
      </w:r>
    </w:p>
    <w:p w14:paraId="67C26CCA" w14:textId="77777777" w:rsidR="00503A0D" w:rsidRDefault="00503A0D" w:rsidP="00503A0D">
      <w:r>
        <w:t>import glob</w:t>
      </w:r>
    </w:p>
    <w:p w14:paraId="6B3482E2" w14:textId="32F5D4F2" w:rsidR="00503A0D" w:rsidRDefault="00503A0D" w:rsidP="00503A0D">
      <w:r>
        <w:t>import datetime</w:t>
      </w:r>
    </w:p>
    <w:p w14:paraId="400D2BDF" w14:textId="77777777" w:rsidR="00503A0D" w:rsidRDefault="00503A0D" w:rsidP="00503A0D">
      <w:r>
        <w:t>import math</w:t>
      </w:r>
    </w:p>
    <w:p w14:paraId="5458EEB7" w14:textId="77777777" w:rsidR="00503A0D" w:rsidRDefault="00503A0D" w:rsidP="00503A0D">
      <w:r>
        <w:t>import pandas as pd</w:t>
      </w:r>
    </w:p>
    <w:p w14:paraId="4AB1AF3E" w14:textId="77777777" w:rsidR="00503A0D" w:rsidRDefault="00503A0D" w:rsidP="00503A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ADC4E1" w14:textId="308DCB01" w:rsidR="00503A0D" w:rsidRDefault="00503A0D" w:rsidP="00503A0D">
      <w:r>
        <w:t xml:space="preserve">import </w:t>
      </w:r>
      <w:proofErr w:type="spellStart"/>
      <w:r>
        <w:t>lightgbm</w:t>
      </w:r>
      <w:proofErr w:type="spellEnd"/>
      <w:r>
        <w:t xml:space="preserve"> as </w:t>
      </w:r>
      <w:proofErr w:type="spellStart"/>
      <w:r>
        <w:t>lgb</w:t>
      </w:r>
      <w:proofErr w:type="spellEnd"/>
    </w:p>
    <w:p w14:paraId="1CD86E98" w14:textId="77777777" w:rsidR="00503A0D" w:rsidRDefault="00503A0D" w:rsidP="00503A0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5C4EF6E" w14:textId="496AAF6B" w:rsidR="00503A0D" w:rsidRDefault="00503A0D" w:rsidP="00503A0D">
      <w:r>
        <w:t xml:space="preserve">from </w:t>
      </w:r>
      <w:proofErr w:type="spellStart"/>
      <w:r>
        <w:t>sklearn.utils</w:t>
      </w:r>
      <w:proofErr w:type="spellEnd"/>
      <w:r>
        <w:t xml:space="preserve"> import </w:t>
      </w:r>
      <w:proofErr w:type="spellStart"/>
      <w:r>
        <w:t>class_weight</w:t>
      </w:r>
      <w:proofErr w:type="spellEnd"/>
    </w:p>
    <w:p w14:paraId="5F221B9C" w14:textId="77777777" w:rsidR="00503A0D" w:rsidRDefault="00503A0D" w:rsidP="00503A0D">
      <w:r>
        <w:t xml:space="preserve">from </w:t>
      </w:r>
      <w:proofErr w:type="spellStart"/>
      <w:r>
        <w:t>keras</w:t>
      </w:r>
      <w:proofErr w:type="spellEnd"/>
      <w:r>
        <w:t xml:space="preserve"> import Sequential</w:t>
      </w:r>
    </w:p>
    <w:p w14:paraId="2D533977" w14:textId="2ECBADEB" w:rsidR="00503A0D" w:rsidRDefault="00503A0D" w:rsidP="00503A0D">
      <w:r>
        <w:t xml:space="preserve">from </w:t>
      </w:r>
      <w:proofErr w:type="spellStart"/>
      <w:r>
        <w:t>keras.layers</w:t>
      </w:r>
      <w:proofErr w:type="spellEnd"/>
      <w:r>
        <w:t xml:space="preserve"> import Dense, LSTM</w:t>
      </w:r>
    </w:p>
    <w:p w14:paraId="56DBE723" w14:textId="62BC2657" w:rsidR="00503A0D" w:rsidRDefault="00503A0D" w:rsidP="00503A0D">
      <w:r w:rsidRPr="00503A0D">
        <w:t xml:space="preserve">from </w:t>
      </w:r>
      <w:proofErr w:type="spellStart"/>
      <w:r w:rsidRPr="00503A0D">
        <w:t>keras.preprocessing.sequence</w:t>
      </w:r>
      <w:proofErr w:type="spellEnd"/>
      <w:r w:rsidRPr="00503A0D">
        <w:t xml:space="preserve"> import </w:t>
      </w:r>
      <w:proofErr w:type="spellStart"/>
      <w:r w:rsidRPr="00503A0D">
        <w:t>pad_sequences</w:t>
      </w:r>
      <w:proofErr w:type="spellEnd"/>
    </w:p>
    <w:p w14:paraId="332E081E" w14:textId="38E46714" w:rsidR="00503A0D" w:rsidRDefault="00503A0D" w:rsidP="00503A0D">
      <w:r>
        <w:t>import matplotlib</w:t>
      </w:r>
    </w:p>
    <w:p w14:paraId="14EBF9AD" w14:textId="194DE486" w:rsidR="00D51F6C" w:rsidRDefault="00503A0D" w:rsidP="00503A0D">
      <w:r>
        <w:t xml:space="preserve">import </w:t>
      </w:r>
      <w:proofErr w:type="spellStart"/>
      <w:r>
        <w:t>matplotlib.pyplot</w:t>
      </w:r>
      <w:proofErr w:type="spellEnd"/>
      <w:r>
        <w:t xml:space="preserve">  as </w:t>
      </w:r>
      <w:proofErr w:type="spellStart"/>
      <w:r>
        <w:t>plt</w:t>
      </w:r>
      <w:proofErr w:type="spellEnd"/>
    </w:p>
    <w:p w14:paraId="5C44A106" w14:textId="4FE253CC" w:rsidR="00503A0D" w:rsidRDefault="00503A0D" w:rsidP="00503A0D"/>
    <w:p w14:paraId="38B5932D" w14:textId="05D737BD" w:rsidR="00503A0D" w:rsidRDefault="00503A0D" w:rsidP="00503A0D">
      <w:pPr>
        <w:rPr>
          <w:u w:val="single"/>
        </w:rPr>
      </w:pPr>
      <w:r w:rsidRPr="00503A0D">
        <w:rPr>
          <w:u w:val="single"/>
        </w:rPr>
        <w:t>How to run</w:t>
      </w:r>
    </w:p>
    <w:p w14:paraId="79E06252" w14:textId="78D30C34" w:rsidR="00503A0D" w:rsidRPr="00503A0D" w:rsidRDefault="00503A0D" w:rsidP="00503A0D">
      <w:r w:rsidRPr="00503A0D">
        <w:t xml:space="preserve">Provide paths on main.py file </w:t>
      </w:r>
    </w:p>
    <w:p w14:paraId="2A3E2A5A" w14:textId="6B94F90A" w:rsidR="00503A0D" w:rsidRDefault="00503A0D" w:rsidP="00503A0D">
      <w:pPr>
        <w:rPr>
          <w:u w:val="single"/>
        </w:rPr>
      </w:pPr>
      <w:r>
        <w:rPr>
          <w:noProof/>
        </w:rPr>
        <w:drawing>
          <wp:inline distT="0" distB="0" distL="0" distR="0" wp14:anchorId="7D9E1DAA" wp14:editId="573A7623">
            <wp:extent cx="5731510" cy="79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D8A9" w14:textId="4CDEB81D" w:rsidR="004F6AD6" w:rsidRDefault="004F6AD6" w:rsidP="00503A0D">
      <w:pPr>
        <w:rPr>
          <w:u w:val="single"/>
        </w:rPr>
      </w:pPr>
    </w:p>
    <w:p w14:paraId="6E623B1C" w14:textId="77777777" w:rsidR="006E46F0" w:rsidRDefault="006E46F0" w:rsidP="00503A0D">
      <w:pPr>
        <w:rPr>
          <w:u w:val="single"/>
        </w:rPr>
      </w:pPr>
    </w:p>
    <w:p w14:paraId="3122AC52" w14:textId="77777777" w:rsidR="006E46F0" w:rsidRDefault="006E46F0" w:rsidP="00503A0D">
      <w:pPr>
        <w:rPr>
          <w:u w:val="single"/>
        </w:rPr>
      </w:pPr>
    </w:p>
    <w:p w14:paraId="2B388881" w14:textId="77777777" w:rsidR="006E46F0" w:rsidRDefault="006E46F0" w:rsidP="00503A0D">
      <w:pPr>
        <w:rPr>
          <w:u w:val="single"/>
        </w:rPr>
      </w:pPr>
    </w:p>
    <w:p w14:paraId="5E5DC13F" w14:textId="77777777" w:rsidR="006E46F0" w:rsidRDefault="006E46F0" w:rsidP="00503A0D">
      <w:pPr>
        <w:rPr>
          <w:u w:val="single"/>
        </w:rPr>
      </w:pPr>
    </w:p>
    <w:p w14:paraId="174A1FE2" w14:textId="4DCB6AA6" w:rsidR="004F6AD6" w:rsidRDefault="004F6AD6" w:rsidP="00503A0D">
      <w:pPr>
        <w:rPr>
          <w:u w:val="single"/>
        </w:rPr>
      </w:pPr>
      <w:r w:rsidRPr="004F6AD6">
        <w:rPr>
          <w:u w:val="single"/>
        </w:rPr>
        <w:lastRenderedPageBreak/>
        <w:t>Project Organization</w:t>
      </w:r>
    </w:p>
    <w:p w14:paraId="518E60A0" w14:textId="5E1DB0AA" w:rsidR="004F6AD6" w:rsidRDefault="004F6AD6" w:rsidP="00503A0D">
      <w:pPr>
        <w:rPr>
          <w:u w:val="single"/>
        </w:rPr>
      </w:pPr>
    </w:p>
    <w:p w14:paraId="340F6218" w14:textId="40B1A427" w:rsidR="004F6AD6" w:rsidRDefault="004F6AD6" w:rsidP="004F6AD6">
      <w:pPr>
        <w:pStyle w:val="ListParagraph"/>
        <w:numPr>
          <w:ilvl w:val="0"/>
          <w:numId w:val="1"/>
        </w:numPr>
      </w:pPr>
      <w:r w:rsidRPr="004F6AD6">
        <w:t>01_Data</w:t>
      </w:r>
    </w:p>
    <w:p w14:paraId="79F32FFA" w14:textId="4B5A12B9" w:rsidR="004F6AD6" w:rsidRDefault="004F6AD6" w:rsidP="004F6AD6">
      <w:pPr>
        <w:pStyle w:val="ListParagraph"/>
        <w:numPr>
          <w:ilvl w:val="1"/>
          <w:numId w:val="1"/>
        </w:numPr>
      </w:pPr>
      <w:r>
        <w:t>Train Data</w:t>
      </w:r>
    </w:p>
    <w:p w14:paraId="598D18D9" w14:textId="0F7A8951" w:rsidR="00F35B43" w:rsidRDefault="00F35B43" w:rsidP="004F6AD6">
      <w:pPr>
        <w:pStyle w:val="ListParagraph"/>
        <w:numPr>
          <w:ilvl w:val="1"/>
          <w:numId w:val="1"/>
        </w:numPr>
      </w:pPr>
      <w:r>
        <w:t>Validation Data</w:t>
      </w:r>
    </w:p>
    <w:p w14:paraId="6AF28F03" w14:textId="7BD954B2" w:rsidR="00F35B43" w:rsidRDefault="00F35B43" w:rsidP="004F6AD6">
      <w:pPr>
        <w:pStyle w:val="ListParagraph"/>
        <w:numPr>
          <w:ilvl w:val="1"/>
          <w:numId w:val="1"/>
        </w:numPr>
      </w:pPr>
      <w:r>
        <w:t>Test Data</w:t>
      </w:r>
    </w:p>
    <w:p w14:paraId="55DEF96F" w14:textId="0D31706B" w:rsidR="004F6AD6" w:rsidRDefault="004F6AD6" w:rsidP="004F6AD6">
      <w:pPr>
        <w:pStyle w:val="ListParagraph"/>
        <w:numPr>
          <w:ilvl w:val="0"/>
          <w:numId w:val="1"/>
        </w:numPr>
      </w:pPr>
      <w:r>
        <w:t>02_Code</w:t>
      </w:r>
    </w:p>
    <w:p w14:paraId="3CB263A8" w14:textId="679C7494" w:rsidR="004F6AD6" w:rsidRDefault="00F35B43" w:rsidP="004F6AD6">
      <w:pPr>
        <w:pStyle w:val="ListParagraph"/>
        <w:numPr>
          <w:ilvl w:val="1"/>
          <w:numId w:val="1"/>
        </w:numPr>
      </w:pPr>
      <w:r>
        <w:t>01_EDA</w:t>
      </w:r>
    </w:p>
    <w:p w14:paraId="0F79F71B" w14:textId="3AEDFDCD" w:rsidR="00F35B43" w:rsidRDefault="00F35B43" w:rsidP="004F6AD6">
      <w:pPr>
        <w:pStyle w:val="ListParagraph"/>
        <w:numPr>
          <w:ilvl w:val="1"/>
          <w:numId w:val="1"/>
        </w:numPr>
      </w:pPr>
      <w:r>
        <w:t>02_Feature_Engineering_CV_Folds_Hyper_Parameter_Tunning</w:t>
      </w:r>
    </w:p>
    <w:p w14:paraId="572E7E4F" w14:textId="7B376D44" w:rsidR="00F35B43" w:rsidRDefault="00F35B43" w:rsidP="004F6AD6">
      <w:pPr>
        <w:pStyle w:val="ListParagraph"/>
        <w:numPr>
          <w:ilvl w:val="1"/>
          <w:numId w:val="1"/>
        </w:numPr>
      </w:pPr>
      <w:r>
        <w:t>06_Visualization</w:t>
      </w:r>
    </w:p>
    <w:p w14:paraId="1867D273" w14:textId="2409CDA9" w:rsidR="00F35B43" w:rsidRDefault="00F35B43" w:rsidP="004F6AD6">
      <w:pPr>
        <w:pStyle w:val="ListParagraph"/>
        <w:numPr>
          <w:ilvl w:val="1"/>
          <w:numId w:val="1"/>
        </w:numPr>
      </w:pPr>
      <w:proofErr w:type="spellStart"/>
      <w:r>
        <w:t>Feature_engineering</w:t>
      </w:r>
      <w:proofErr w:type="spellEnd"/>
    </w:p>
    <w:p w14:paraId="27239E4B" w14:textId="3337FCB8" w:rsidR="00F35B43" w:rsidRPr="00F35B43" w:rsidRDefault="00F35B43" w:rsidP="004F6AD6">
      <w:pPr>
        <w:pStyle w:val="ListParagraph"/>
        <w:numPr>
          <w:ilvl w:val="1"/>
          <w:numId w:val="1"/>
        </w:numPr>
        <w:rPr>
          <w:highlight w:val="yellow"/>
        </w:rPr>
      </w:pPr>
      <w:r w:rsidRPr="00F35B43">
        <w:rPr>
          <w:highlight w:val="yellow"/>
        </w:rPr>
        <w:t>main</w:t>
      </w:r>
    </w:p>
    <w:p w14:paraId="0CDE0135" w14:textId="05E6F637" w:rsidR="004F6AD6" w:rsidRDefault="004F6AD6" w:rsidP="004F6AD6">
      <w:pPr>
        <w:pStyle w:val="ListParagraph"/>
        <w:numPr>
          <w:ilvl w:val="0"/>
          <w:numId w:val="1"/>
        </w:numPr>
      </w:pPr>
      <w:r>
        <w:t>04_Results</w:t>
      </w:r>
    </w:p>
    <w:p w14:paraId="08804784" w14:textId="4B36F747" w:rsidR="00F35B43" w:rsidRPr="004F6AD6" w:rsidRDefault="00A3153B" w:rsidP="00F35B43">
      <w:pPr>
        <w:pStyle w:val="ListParagraph"/>
        <w:numPr>
          <w:ilvl w:val="1"/>
          <w:numId w:val="1"/>
        </w:numPr>
      </w:pPr>
      <w:r>
        <w:t>t</w:t>
      </w:r>
      <w:bookmarkStart w:id="0" w:name="_GoBack"/>
      <w:bookmarkEnd w:id="0"/>
      <w:r w:rsidR="00F35B43">
        <w:t>est_pred1</w:t>
      </w:r>
    </w:p>
    <w:p w14:paraId="577A4406" w14:textId="77777777" w:rsidR="004F6AD6" w:rsidRPr="00503A0D" w:rsidRDefault="004F6AD6" w:rsidP="00503A0D">
      <w:pPr>
        <w:rPr>
          <w:u w:val="single"/>
        </w:rPr>
      </w:pPr>
    </w:p>
    <w:sectPr w:rsidR="004F6AD6" w:rsidRPr="0050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BBB"/>
    <w:multiLevelType w:val="hybridMultilevel"/>
    <w:tmpl w:val="4B00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6C"/>
    <w:rsid w:val="004F6AD6"/>
    <w:rsid w:val="00503A0D"/>
    <w:rsid w:val="006E46F0"/>
    <w:rsid w:val="00A3153B"/>
    <w:rsid w:val="00D51F6C"/>
    <w:rsid w:val="00F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7915"/>
  <w15:chartTrackingRefBased/>
  <w15:docId w15:val="{DAF75686-54F0-4A25-9E57-DEF1D907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A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4F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E643B860</Template>
  <TotalTime>10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7</cp:revision>
  <dcterms:created xsi:type="dcterms:W3CDTF">2019-06-16T17:27:00Z</dcterms:created>
  <dcterms:modified xsi:type="dcterms:W3CDTF">2019-06-16T19:28:00Z</dcterms:modified>
</cp:coreProperties>
</file>